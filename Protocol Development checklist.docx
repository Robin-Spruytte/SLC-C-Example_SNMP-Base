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A3B4889" w:rsidR="000F1C01" w:rsidRPr="005E3492" w:rsidRDefault="00CD7133" w:rsidP="000F1C01">
            <w:pPr>
              <w:jc w:val="left"/>
              <w:rPr>
                <w:lang w:val="en-BE"/>
              </w:rPr>
            </w:pPr>
            <w:r w:rsidRPr="00CD7133">
              <w:t xml:space="preserve">SLC SDF </w:t>
            </w:r>
            <w:r w:rsidR="005E3492">
              <w:rPr>
                <w:lang w:val="en-BE"/>
              </w:rPr>
              <w:t>SNMP Base</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576EB08B" w:rsidR="000F1C01" w:rsidRPr="005743AD" w:rsidRDefault="00AB4671" w:rsidP="000F1C01">
            <w:pPr>
              <w:jc w:val="left"/>
              <w:rPr>
                <w:lang w:val="en-BE"/>
              </w:rPr>
            </w:pPr>
            <w:r>
              <w:t>1.0.</w:t>
            </w:r>
            <w:r w:rsidR="005E3492">
              <w:rPr>
                <w:lang w:val="en-BE"/>
              </w:rPr>
              <w:t>0.</w:t>
            </w:r>
            <w:r w:rsidR="005743AD">
              <w:rPr>
                <w:lang w:val="en-BE"/>
              </w:rPr>
              <w:t>2</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1EF84C10" w:rsidR="000F1C01" w:rsidRPr="000F1C01" w:rsidRDefault="005743AD" w:rsidP="000F1C01">
            <w:pPr>
              <w:jc w:val="left"/>
            </w:pPr>
            <w:r>
              <w:rPr>
                <w:lang w:val="en-BE"/>
              </w:rPr>
              <w:t>25</w:t>
            </w:r>
            <w:r w:rsidR="00AB4671">
              <w:t>/</w:t>
            </w:r>
            <w:r w:rsidR="005A3D97">
              <w:rPr>
                <w:lang w:val="en-BE"/>
              </w:rPr>
              <w:t>11</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9BB03" w14:textId="77777777" w:rsidR="003F01C9" w:rsidRDefault="003F01C9" w:rsidP="00B30A73">
      <w:r>
        <w:separator/>
      </w:r>
    </w:p>
  </w:endnote>
  <w:endnote w:type="continuationSeparator" w:id="0">
    <w:p w14:paraId="622D8DCA" w14:textId="77777777" w:rsidR="003F01C9" w:rsidRDefault="003F01C9"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4698FFA-EE32-42DE-9FB2-19ADD6D6EFBF}"/>
    <w:embedBold r:id="rId2" w:fontKey="{039E6275-6658-454B-B139-9C3101C1586C}"/>
    <w:embedItalic r:id="rId3" w:fontKey="{2CD68E7D-1DD8-4510-B856-7252960BD72E}"/>
    <w:embedBoldItalic r:id="rId4" w:fontKey="{CEB26C65-3642-4017-9A64-8346D869932B}"/>
  </w:font>
  <w:font w:name="SkylineSans Light">
    <w:panose1 w:val="02000303000000000000"/>
    <w:charset w:val="00"/>
    <w:family w:val="auto"/>
    <w:pitch w:val="variable"/>
    <w:sig w:usb0="C00000AF" w:usb1="0000000A" w:usb2="00000000" w:usb3="00000000" w:csb0="00000093" w:csb1="00000000"/>
    <w:embedRegular r:id="rId5" w:fontKey="{A7EF049E-A9D0-488D-8122-C5DFA56C0896}"/>
    <w:embedBold r:id="rId6" w:fontKey="{8ABC7A6B-2326-4B5C-A06E-5E37B3D609C1}"/>
    <w:embedItalic r:id="rId7" w:fontKey="{6F41E718-1F01-4986-9935-266B65C3D427}"/>
    <w:embedBoldItalic r:id="rId8" w:fontKey="{0AAB626B-7AB8-43D0-B009-25B074CCC575}"/>
  </w:font>
  <w:font w:name="Segoe UI">
    <w:panose1 w:val="020B0502040204020203"/>
    <w:charset w:val="00"/>
    <w:family w:val="swiss"/>
    <w:pitch w:val="variable"/>
    <w:sig w:usb0="E4002EFF" w:usb1="C000E47F" w:usb2="00000009" w:usb3="00000000" w:csb0="000001FF" w:csb1="00000000"/>
    <w:embedRegular r:id="rId9" w:fontKey="{447AFECD-7361-4F1E-B76A-6D825366C1E6}"/>
    <w:embedBold r:id="rId10" w:fontKey="{3A2E1231-A969-4BB1-87A0-A1FA4783F101}"/>
    <w:embedItalic r:id="rId11" w:fontKey="{2EFABA5C-17DA-43DC-8F63-FFF0DDC74C0F}"/>
    <w:embedBoldItalic r:id="rId12" w:fontKey="{C3A63BCB-A391-46CA-92F0-6B7C91ABA61F}"/>
  </w:font>
  <w:font w:name="SkylineSans">
    <w:panose1 w:val="02000303000000000000"/>
    <w:charset w:val="00"/>
    <w:family w:val="auto"/>
    <w:pitch w:val="variable"/>
    <w:sig w:usb0="C00000AF" w:usb1="0000000A" w:usb2="00000000" w:usb3="00000000" w:csb0="00000093" w:csb1="00000000"/>
    <w:embedRegular r:id="rId13" w:fontKey="{7AC81A3A-9807-4800-881A-E41E41901020}"/>
    <w:embedBold r:id="rId14" w:fontKey="{72D6FD70-DD08-478F-8156-7EE7E7361E88}"/>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67FE8554-D1B1-4004-AE5E-0AA063DED6FC}"/>
  </w:font>
  <w:font w:name="Tahoma">
    <w:panose1 w:val="020B0604030504040204"/>
    <w:charset w:val="00"/>
    <w:family w:val="swiss"/>
    <w:pitch w:val="variable"/>
    <w:sig w:usb0="E1002EFF" w:usb1="C000605B" w:usb2="00000029" w:usb3="00000000" w:csb0="000101FF" w:csb1="00000000"/>
    <w:embedRegular r:id="rId16" w:fontKey="{ECF3D266-5BAF-456C-B7B2-3637B4CC7920}"/>
  </w:font>
  <w:font w:name="Calibri Light">
    <w:panose1 w:val="020F0302020204030204"/>
    <w:charset w:val="00"/>
    <w:family w:val="swiss"/>
    <w:pitch w:val="variable"/>
    <w:sig w:usb0="E4002EFF" w:usb1="C200247B" w:usb2="00000009" w:usb3="00000000" w:csb0="000001FF" w:csb1="00000000"/>
    <w:embedRegular r:id="rId17" w:fontKey="{4EC0F253-C091-4C4C-81E7-F148F3EE5D13}"/>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EE8DE024-4594-41E8-B4C1-F83DEEA5F816}"/>
  </w:font>
  <w:font w:name="Consolas">
    <w:panose1 w:val="020B0609020204030204"/>
    <w:charset w:val="00"/>
    <w:family w:val="modern"/>
    <w:pitch w:val="fixed"/>
    <w:sig w:usb0="E00006FF" w:usb1="0000FCFF" w:usb2="00000001" w:usb3="00000000" w:csb0="0000019F" w:csb1="00000000"/>
    <w:embedRegular r:id="rId19" w:fontKey="{CCFD8E2C-7CB1-4174-860B-0E321CD32070}"/>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04AF6989"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743AD">
      <w:rPr>
        <w:noProof/>
        <w:color w:val="FFFFFF" w:themeColor="background1"/>
      </w:rPr>
      <w:t>November 25,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4C6289B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743A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4C6289B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743A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06FF37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743A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06FF37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743A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91310" w14:textId="77777777" w:rsidR="003F01C9" w:rsidRDefault="003F01C9" w:rsidP="00B30A73">
      <w:r>
        <w:separator/>
      </w:r>
    </w:p>
  </w:footnote>
  <w:footnote w:type="continuationSeparator" w:id="0">
    <w:p w14:paraId="4477A15A" w14:textId="77777777" w:rsidR="003F01C9" w:rsidRDefault="003F01C9"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23F11C49"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743AD">
      <w:rPr>
        <w:noProof/>
        <w:color w:val="00517D"/>
        <w:lang w:val="en-GB"/>
      </w:rPr>
      <w:t>25/11/2022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703941300">
    <w:abstractNumId w:val="12"/>
  </w:num>
  <w:num w:numId="2" w16cid:durableId="180320256">
    <w:abstractNumId w:val="13"/>
  </w:num>
  <w:num w:numId="3" w16cid:durableId="664087373">
    <w:abstractNumId w:val="19"/>
  </w:num>
  <w:num w:numId="4" w16cid:durableId="1530757093">
    <w:abstractNumId w:val="14"/>
  </w:num>
  <w:num w:numId="5" w16cid:durableId="1334406622">
    <w:abstractNumId w:val="15"/>
  </w:num>
  <w:num w:numId="6" w16cid:durableId="1873150251">
    <w:abstractNumId w:val="17"/>
  </w:num>
  <w:num w:numId="7" w16cid:durableId="2040929827">
    <w:abstractNumId w:val="11"/>
  </w:num>
  <w:num w:numId="8" w16cid:durableId="1517190878">
    <w:abstractNumId w:val="18"/>
  </w:num>
  <w:num w:numId="9" w16cid:durableId="1138382585">
    <w:abstractNumId w:val="10"/>
  </w:num>
  <w:num w:numId="10" w16cid:durableId="1605379907">
    <w:abstractNumId w:val="16"/>
  </w:num>
  <w:num w:numId="11" w16cid:durableId="553278964">
    <w:abstractNumId w:val="21"/>
  </w:num>
  <w:num w:numId="12" w16cid:durableId="1138762051">
    <w:abstractNumId w:val="20"/>
  </w:num>
  <w:num w:numId="13" w16cid:durableId="477377224">
    <w:abstractNumId w:val="22"/>
  </w:num>
  <w:num w:numId="14" w16cid:durableId="48922150">
    <w:abstractNumId w:val="19"/>
    <w:lvlOverride w:ilvl="0">
      <w:startOverride w:val="1"/>
    </w:lvlOverride>
  </w:num>
  <w:num w:numId="15" w16cid:durableId="1135949977">
    <w:abstractNumId w:val="19"/>
    <w:lvlOverride w:ilvl="0">
      <w:startOverride w:val="1"/>
    </w:lvlOverride>
  </w:num>
  <w:num w:numId="16" w16cid:durableId="971254098">
    <w:abstractNumId w:val="19"/>
    <w:lvlOverride w:ilvl="0">
      <w:startOverride w:val="1"/>
    </w:lvlOverride>
  </w:num>
  <w:num w:numId="17" w16cid:durableId="960116394">
    <w:abstractNumId w:val="19"/>
    <w:lvlOverride w:ilvl="0">
      <w:startOverride w:val="1"/>
    </w:lvlOverride>
  </w:num>
  <w:num w:numId="18" w16cid:durableId="210465387">
    <w:abstractNumId w:val="19"/>
    <w:lvlOverride w:ilvl="0">
      <w:startOverride w:val="1"/>
    </w:lvlOverride>
  </w:num>
  <w:num w:numId="19" w16cid:durableId="1956522166">
    <w:abstractNumId w:val="19"/>
    <w:lvlOverride w:ilvl="0">
      <w:startOverride w:val="1"/>
    </w:lvlOverride>
  </w:num>
  <w:num w:numId="20" w16cid:durableId="619338339">
    <w:abstractNumId w:val="19"/>
    <w:lvlOverride w:ilvl="0">
      <w:startOverride w:val="1"/>
    </w:lvlOverride>
  </w:num>
  <w:num w:numId="21" w16cid:durableId="1860698968">
    <w:abstractNumId w:val="19"/>
    <w:lvlOverride w:ilvl="0">
      <w:startOverride w:val="1"/>
    </w:lvlOverride>
  </w:num>
  <w:num w:numId="22" w16cid:durableId="253515849">
    <w:abstractNumId w:val="19"/>
    <w:lvlOverride w:ilvl="0">
      <w:startOverride w:val="1"/>
    </w:lvlOverride>
  </w:num>
  <w:num w:numId="23" w16cid:durableId="501626115">
    <w:abstractNumId w:val="19"/>
    <w:lvlOverride w:ilvl="0">
      <w:startOverride w:val="1"/>
    </w:lvlOverride>
  </w:num>
  <w:num w:numId="24" w16cid:durableId="1368947274">
    <w:abstractNumId w:val="19"/>
    <w:lvlOverride w:ilvl="0">
      <w:startOverride w:val="1"/>
    </w:lvlOverride>
  </w:num>
  <w:num w:numId="25" w16cid:durableId="40979043">
    <w:abstractNumId w:val="19"/>
    <w:lvlOverride w:ilvl="0">
      <w:startOverride w:val="1"/>
    </w:lvlOverride>
  </w:num>
  <w:num w:numId="26" w16cid:durableId="926040201">
    <w:abstractNumId w:val="19"/>
    <w:lvlOverride w:ilvl="0">
      <w:startOverride w:val="1"/>
    </w:lvlOverride>
  </w:num>
  <w:num w:numId="27" w16cid:durableId="98108427">
    <w:abstractNumId w:val="19"/>
    <w:lvlOverride w:ilvl="0">
      <w:startOverride w:val="1"/>
    </w:lvlOverride>
  </w:num>
  <w:num w:numId="28" w16cid:durableId="1565487692">
    <w:abstractNumId w:val="19"/>
    <w:lvlOverride w:ilvl="0">
      <w:startOverride w:val="1"/>
    </w:lvlOverride>
  </w:num>
  <w:num w:numId="29" w16cid:durableId="1049233100">
    <w:abstractNumId w:val="9"/>
  </w:num>
  <w:num w:numId="30" w16cid:durableId="1429891650">
    <w:abstractNumId w:val="7"/>
  </w:num>
  <w:num w:numId="31" w16cid:durableId="2036538290">
    <w:abstractNumId w:val="6"/>
  </w:num>
  <w:num w:numId="32" w16cid:durableId="95760639">
    <w:abstractNumId w:val="5"/>
  </w:num>
  <w:num w:numId="33" w16cid:durableId="898634266">
    <w:abstractNumId w:val="4"/>
  </w:num>
  <w:num w:numId="34" w16cid:durableId="78791124">
    <w:abstractNumId w:val="8"/>
  </w:num>
  <w:num w:numId="35" w16cid:durableId="226914818">
    <w:abstractNumId w:val="3"/>
  </w:num>
  <w:num w:numId="36" w16cid:durableId="1818379323">
    <w:abstractNumId w:val="2"/>
  </w:num>
  <w:num w:numId="37" w16cid:durableId="715590229">
    <w:abstractNumId w:val="1"/>
  </w:num>
  <w:num w:numId="38" w16cid:durableId="74318286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1C9"/>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43AD"/>
    <w:rsid w:val="0057611D"/>
    <w:rsid w:val="00583980"/>
    <w:rsid w:val="00583F5C"/>
    <w:rsid w:val="00586504"/>
    <w:rsid w:val="00586711"/>
    <w:rsid w:val="0059269C"/>
    <w:rsid w:val="00594886"/>
    <w:rsid w:val="00594E14"/>
    <w:rsid w:val="00595226"/>
    <w:rsid w:val="0059576E"/>
    <w:rsid w:val="00595AE5"/>
    <w:rsid w:val="00595CE2"/>
    <w:rsid w:val="005A3D97"/>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492"/>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0DE1"/>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46EAD"/>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0BC8"/>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B10"/>
    <w:rsid w:val="00B27FEB"/>
    <w:rsid w:val="00B3067D"/>
    <w:rsid w:val="00B30A73"/>
    <w:rsid w:val="00B30F2B"/>
    <w:rsid w:val="00B3109B"/>
    <w:rsid w:val="00B31CE7"/>
    <w:rsid w:val="00B31EDD"/>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2600"/>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1A3C"/>
    <w:rsid w:val="002E4662"/>
    <w:rsid w:val="003D5C63"/>
    <w:rsid w:val="00446BD9"/>
    <w:rsid w:val="004A4FE8"/>
    <w:rsid w:val="00572CC2"/>
    <w:rsid w:val="007211CD"/>
    <w:rsid w:val="007F4954"/>
    <w:rsid w:val="0091418C"/>
    <w:rsid w:val="009D2A7E"/>
    <w:rsid w:val="009E5634"/>
    <w:rsid w:val="00B65CDC"/>
    <w:rsid w:val="00BB0F35"/>
    <w:rsid w:val="00C71792"/>
    <w:rsid w:val="00C831F3"/>
    <w:rsid w:val="00D5521D"/>
    <w:rsid w:val="00E95FA8"/>
    <w:rsid w:val="00F2788C"/>
    <w:rsid w:val="00F74584"/>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35</TotalTime>
  <Pages>48</Pages>
  <Words>16786</Words>
  <Characters>95686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24</cp:revision>
  <cp:lastPrinted>2017-05-08T07:21:00Z</cp:lastPrinted>
  <dcterms:created xsi:type="dcterms:W3CDTF">2021-01-27T15:08:00Z</dcterms:created>
  <dcterms:modified xsi:type="dcterms:W3CDTF">2022-11-25T14:24:00Z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