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A3B4889" w:rsidR="000F1C01" w:rsidRPr="005E3492" w:rsidRDefault="00CD7133" w:rsidP="000F1C01">
            <w:pPr>
              <w:jc w:val="left"/>
              <w:rPr>
                <w:lang w:val="en-BE"/>
              </w:rPr>
            </w:pPr>
            <w:r w:rsidRPr="00CD7133">
              <w:t xml:space="preserve">SLC SDF </w:t>
            </w:r>
            <w:r w:rsidR="005E3492">
              <w:rPr>
                <w:lang w:val="en-BE"/>
              </w:rPr>
              <w:t>SNMP Base</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21946CF5" w:rsidR="000F1C01" w:rsidRPr="005E3492" w:rsidRDefault="00AB4671" w:rsidP="000F1C01">
            <w:pPr>
              <w:jc w:val="left"/>
              <w:rPr>
                <w:lang w:val="en-BE"/>
              </w:rPr>
            </w:pPr>
            <w:r>
              <w:t>1.0.</w:t>
            </w:r>
            <w:r w:rsidR="005E3492">
              <w:rPr>
                <w:lang w:val="en-BE"/>
              </w:rPr>
              <w:t>0.</w:t>
            </w:r>
            <w:r w:rsidR="00B27B10">
              <w:rPr>
                <w:lang w:val="en-BE"/>
              </w:rPr>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2B2ACB99" w:rsidR="000F1C01" w:rsidRPr="000F1C01" w:rsidRDefault="005E3492" w:rsidP="000F1C01">
            <w:pPr>
              <w:jc w:val="left"/>
            </w:pPr>
            <w:r>
              <w:rPr>
                <w:lang w:val="en-BE"/>
              </w:rPr>
              <w:t>21</w:t>
            </w:r>
            <w:r w:rsidR="00AB4671">
              <w:t>/</w:t>
            </w:r>
            <w:r w:rsidR="005A3D97">
              <w:rPr>
                <w:lang w:val="en-BE"/>
              </w:rPr>
              <w:t>11</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37604" w14:textId="77777777" w:rsidR="00946EAD" w:rsidRDefault="00946EAD" w:rsidP="00B30A73">
      <w:r>
        <w:separator/>
      </w:r>
    </w:p>
  </w:endnote>
  <w:endnote w:type="continuationSeparator" w:id="0">
    <w:p w14:paraId="79B5E291" w14:textId="77777777" w:rsidR="00946EAD" w:rsidRDefault="00946EAD"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30E36DB-5A3A-4952-96A9-E6316C946F41}"/>
    <w:embedBold r:id="rId2" w:fontKey="{86BD004E-0F5C-443C-9502-6DBD491108AF}"/>
    <w:embedItalic r:id="rId3" w:fontKey="{4CE8CC7C-F52F-4454-BFBF-D1119C745FB1}"/>
    <w:embedBoldItalic r:id="rId4" w:fontKey="{E4B5AE8C-FED9-431A-AFA5-F3F0B1114E7E}"/>
  </w:font>
  <w:font w:name="SkylineSans Light">
    <w:panose1 w:val="02000303000000000000"/>
    <w:charset w:val="00"/>
    <w:family w:val="auto"/>
    <w:pitch w:val="variable"/>
    <w:sig w:usb0="C00000AF" w:usb1="0000000A" w:usb2="00000000" w:usb3="00000000" w:csb0="00000093" w:csb1="00000000"/>
    <w:embedRegular r:id="rId5" w:fontKey="{020B9FB3-8E6B-4630-9F66-FA5189648A85}"/>
    <w:embedBold r:id="rId6" w:fontKey="{4B88ED05-D781-48FA-A34F-7321BA9DAF73}"/>
    <w:embedItalic r:id="rId7" w:fontKey="{23AA7845-03B0-4041-9940-2DC2461A8CFF}"/>
    <w:embedBoldItalic r:id="rId8" w:fontKey="{4C76B9C3-9359-4140-AB34-96EC4139CC96}"/>
  </w:font>
  <w:font w:name="Segoe UI">
    <w:panose1 w:val="020B0502040204020203"/>
    <w:charset w:val="00"/>
    <w:family w:val="swiss"/>
    <w:pitch w:val="variable"/>
    <w:sig w:usb0="E4002EFF" w:usb1="C000E47F" w:usb2="00000009" w:usb3="00000000" w:csb0="000001FF" w:csb1="00000000"/>
    <w:embedRegular r:id="rId9" w:fontKey="{9D8C2653-FB9D-45B8-9FBD-A61823D62FEB}"/>
    <w:embedBold r:id="rId10" w:fontKey="{008863C0-B7F0-4F6F-BFE0-99300F5644F0}"/>
    <w:embedItalic r:id="rId11" w:fontKey="{B3113058-F0B1-43DF-A7B5-EBD4AE85D216}"/>
    <w:embedBoldItalic r:id="rId12" w:fontKey="{148B6CE0-C0E4-4F0E-B4AB-A46ACF1E2E92}"/>
  </w:font>
  <w:font w:name="SkylineSans">
    <w:panose1 w:val="02000303000000000000"/>
    <w:charset w:val="00"/>
    <w:family w:val="auto"/>
    <w:pitch w:val="variable"/>
    <w:sig w:usb0="C00000AF" w:usb1="0000000A" w:usb2="00000000" w:usb3="00000000" w:csb0="00000093" w:csb1="00000000"/>
    <w:embedRegular r:id="rId13" w:fontKey="{AACA1B31-BF58-4603-B150-A24DE26C6863}"/>
    <w:embedBold r:id="rId14" w:fontKey="{A961836A-1755-46DF-AA30-00814043C10C}"/>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E300865E-6A91-44C1-80D6-AF7CD7497F98}"/>
  </w:font>
  <w:font w:name="Tahoma">
    <w:panose1 w:val="020B0604030504040204"/>
    <w:charset w:val="00"/>
    <w:family w:val="swiss"/>
    <w:pitch w:val="variable"/>
    <w:sig w:usb0="E1002EFF" w:usb1="C000605B" w:usb2="00000029" w:usb3="00000000" w:csb0="000101FF" w:csb1="00000000"/>
    <w:embedRegular r:id="rId16" w:fontKey="{2969853E-9D95-40EC-9C0D-A080A5D12C9B}"/>
  </w:font>
  <w:font w:name="Calibri Light">
    <w:panose1 w:val="020F0302020204030204"/>
    <w:charset w:val="00"/>
    <w:family w:val="swiss"/>
    <w:pitch w:val="variable"/>
    <w:sig w:usb0="E4002EFF" w:usb1="C200247B" w:usb2="00000009" w:usb3="00000000" w:csb0="000001FF" w:csb1="00000000"/>
    <w:embedRegular r:id="rId17" w:fontKey="{DB20A7C4-3E8E-496C-9A30-4730E0EC2F58}"/>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34F2597A-F1C1-46AB-AF81-7377EBDE6E13}"/>
  </w:font>
  <w:font w:name="Consolas">
    <w:panose1 w:val="020B0609020204030204"/>
    <w:charset w:val="00"/>
    <w:family w:val="modern"/>
    <w:pitch w:val="fixed"/>
    <w:sig w:usb0="E00006FF" w:usb1="0000FCFF" w:usb2="00000001" w:usb3="00000000" w:csb0="0000019F" w:csb1="00000000"/>
    <w:embedRegular r:id="rId19" w:fontKey="{054E7ABF-392C-4434-AE77-1D2820EBE0C6}"/>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2EAAA360"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5E3492">
      <w:rPr>
        <w:noProof/>
        <w:color w:val="FFFFFF" w:themeColor="background1"/>
      </w:rPr>
      <w:t>November 21,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29B90FF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E349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29B90FF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E349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1695C7F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E349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1695C7F3"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E349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B1F6C" w14:textId="77777777" w:rsidR="00946EAD" w:rsidRDefault="00946EAD" w:rsidP="00B30A73">
      <w:r>
        <w:separator/>
      </w:r>
    </w:p>
  </w:footnote>
  <w:footnote w:type="continuationSeparator" w:id="0">
    <w:p w14:paraId="15E05721" w14:textId="77777777" w:rsidR="00946EAD" w:rsidRDefault="00946EAD"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3756DF6D"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5E3492">
      <w:rPr>
        <w:noProof/>
        <w:color w:val="00517D"/>
        <w:lang w:val="en-GB"/>
      </w:rPr>
      <w:t>21/11/2022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3D97"/>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492"/>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46EAD"/>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B10"/>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2600"/>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1A3C"/>
    <w:rsid w:val="002E4662"/>
    <w:rsid w:val="003D5C63"/>
    <w:rsid w:val="00446BD9"/>
    <w:rsid w:val="004A4FE8"/>
    <w:rsid w:val="00572CC2"/>
    <w:rsid w:val="007211CD"/>
    <w:rsid w:val="007F4954"/>
    <w:rsid w:val="0091418C"/>
    <w:rsid w:val="009D2A7E"/>
    <w:rsid w:val="009E5634"/>
    <w:rsid w:val="00B65CDC"/>
    <w:rsid w:val="00BB0F35"/>
    <w:rsid w:val="00C71792"/>
    <w:rsid w:val="00D5521D"/>
    <w:rsid w:val="00E95FA8"/>
    <w:rsid w:val="00F2788C"/>
    <w:rsid w:val="00F74584"/>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34</TotalTime>
  <Pages>48</Pages>
  <Words>16786</Words>
  <Characters>95686</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23</cp:revision>
  <cp:lastPrinted>2017-05-08T07:21:00Z</cp:lastPrinted>
  <dcterms:created xsi:type="dcterms:W3CDTF">2021-01-27T15:08:00Z</dcterms:created>
  <dcterms:modified xsi:type="dcterms:W3CDTF">2022-11-21T16:57:00Z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